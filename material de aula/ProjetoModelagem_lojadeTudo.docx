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7D3D" w14:textId="77777777" w:rsidR="00370E34" w:rsidRPr="004C56C6" w:rsidRDefault="00370E34" w:rsidP="00E07423">
      <w:pPr>
        <w:pStyle w:val="NormalGrande"/>
      </w:pPr>
    </w:p>
    <w:p w14:paraId="62B5845F" w14:textId="77777777" w:rsidR="00370E34" w:rsidRPr="004C56C6" w:rsidRDefault="00370E34" w:rsidP="00E07423">
      <w:pPr>
        <w:pStyle w:val="NormalGrande"/>
      </w:pPr>
    </w:p>
    <w:p w14:paraId="68A40A0D" w14:textId="77777777" w:rsidR="00370E34" w:rsidRPr="004C56C6" w:rsidRDefault="00370E34" w:rsidP="00E07423">
      <w:pPr>
        <w:pStyle w:val="NormalGrande"/>
      </w:pPr>
    </w:p>
    <w:p w14:paraId="782270E2" w14:textId="77777777" w:rsidR="00370E34" w:rsidRPr="004C56C6" w:rsidRDefault="00370E34" w:rsidP="00E07423">
      <w:pPr>
        <w:pStyle w:val="NormalGrande"/>
      </w:pPr>
    </w:p>
    <w:p w14:paraId="5C5177F9" w14:textId="77777777" w:rsidR="00370E34" w:rsidRPr="004C56C6" w:rsidRDefault="00370E34" w:rsidP="00E07423">
      <w:pPr>
        <w:pStyle w:val="NormalGrande"/>
      </w:pPr>
    </w:p>
    <w:p w14:paraId="3C747E9F" w14:textId="77777777" w:rsidR="00370E34" w:rsidRPr="004C56C6" w:rsidRDefault="00370E34" w:rsidP="00E07423">
      <w:pPr>
        <w:pStyle w:val="NormalGrande"/>
      </w:pPr>
    </w:p>
    <w:p w14:paraId="5C2A7A91" w14:textId="77777777" w:rsidR="00370E34" w:rsidRPr="004C56C6" w:rsidRDefault="00370E34" w:rsidP="00E07423">
      <w:pPr>
        <w:pStyle w:val="NormalGrande"/>
      </w:pPr>
    </w:p>
    <w:p w14:paraId="64AD0097" w14:textId="77777777" w:rsidR="00370E34" w:rsidRPr="004C56C6" w:rsidRDefault="00370E34" w:rsidP="00E07423">
      <w:pPr>
        <w:pStyle w:val="NormalGrande"/>
      </w:pPr>
    </w:p>
    <w:p w14:paraId="5BFC7A9E" w14:textId="77777777" w:rsidR="00370E34" w:rsidRPr="004C56C6" w:rsidRDefault="00370E34" w:rsidP="00E07423">
      <w:pPr>
        <w:pStyle w:val="NormalGrande"/>
      </w:pPr>
    </w:p>
    <w:p w14:paraId="7FF8F076" w14:textId="77777777" w:rsidR="00370E34" w:rsidRPr="004C56C6" w:rsidRDefault="00370E34" w:rsidP="00E07423">
      <w:pPr>
        <w:pStyle w:val="NormalGrande"/>
      </w:pPr>
    </w:p>
    <w:p w14:paraId="0C2DE2BF" w14:textId="77777777" w:rsidR="00370E34" w:rsidRPr="004C56C6" w:rsidRDefault="00370E34" w:rsidP="00E07423">
      <w:pPr>
        <w:pStyle w:val="NormalGrande"/>
      </w:pPr>
    </w:p>
    <w:p w14:paraId="576060DF" w14:textId="77777777" w:rsidR="00DB04D5" w:rsidRPr="004C56C6" w:rsidRDefault="00515C27" w:rsidP="00DB04D5">
      <w:pPr>
        <w:pStyle w:val="NormalGrande"/>
      </w:pPr>
      <w:r>
        <w:t>Projeto Final do curso introdução e projeto de banco de dados – mercado bom barato</w:t>
      </w:r>
    </w:p>
    <w:p w14:paraId="277140A7" w14:textId="77777777" w:rsidR="00370E34" w:rsidRPr="004C56C6" w:rsidRDefault="00370E34" w:rsidP="00E07423">
      <w:pPr>
        <w:pStyle w:val="NormalGrande"/>
      </w:pPr>
    </w:p>
    <w:p w14:paraId="3ECA00E3" w14:textId="77777777" w:rsidR="00D122FD" w:rsidRPr="000C0409" w:rsidRDefault="00D122FD" w:rsidP="00E07423">
      <w:pPr>
        <w:pStyle w:val="Capa-Grauacadmico"/>
        <w:ind w:left="5711" w:hanging="1175"/>
      </w:pPr>
    </w:p>
    <w:p w14:paraId="6690E379" w14:textId="77777777" w:rsidR="00370E34" w:rsidRPr="004C56C6" w:rsidRDefault="00370E34" w:rsidP="00E07423">
      <w:pPr>
        <w:pStyle w:val="NormalGrande"/>
      </w:pPr>
    </w:p>
    <w:p w14:paraId="5F737F15" w14:textId="77777777" w:rsidR="00370E34" w:rsidRPr="004C56C6" w:rsidRDefault="00370E34" w:rsidP="00E07423">
      <w:pPr>
        <w:pStyle w:val="NormalGrande"/>
      </w:pPr>
    </w:p>
    <w:p w14:paraId="6CDF3892" w14:textId="77777777" w:rsidR="00370E34" w:rsidRPr="004C56C6" w:rsidRDefault="00370E34" w:rsidP="00E07423">
      <w:pPr>
        <w:pStyle w:val="NormalGrande"/>
      </w:pPr>
    </w:p>
    <w:p w14:paraId="4A8A211D" w14:textId="77777777" w:rsidR="00370E34" w:rsidRPr="004C56C6" w:rsidRDefault="00370E34" w:rsidP="00E07423">
      <w:pPr>
        <w:pStyle w:val="NormalGrande"/>
      </w:pPr>
    </w:p>
    <w:p w14:paraId="30253AEA" w14:textId="77777777" w:rsidR="00370E34" w:rsidRPr="004C56C6" w:rsidRDefault="00370E34" w:rsidP="00E07423">
      <w:pPr>
        <w:pStyle w:val="NormalGrande"/>
      </w:pPr>
    </w:p>
    <w:p w14:paraId="1F51F3A2" w14:textId="77777777" w:rsidR="00370E34" w:rsidRPr="004C56C6" w:rsidRDefault="00370E34" w:rsidP="00E07423">
      <w:pPr>
        <w:pStyle w:val="NormalGrande"/>
      </w:pPr>
    </w:p>
    <w:p w14:paraId="25FC526A" w14:textId="77777777" w:rsidR="00370E34" w:rsidRPr="004C56C6" w:rsidRDefault="00370E34" w:rsidP="00E07423">
      <w:pPr>
        <w:pStyle w:val="NormalGrande"/>
      </w:pPr>
    </w:p>
    <w:p w14:paraId="5BF267B3" w14:textId="77777777" w:rsidR="00370E34" w:rsidRPr="004C56C6" w:rsidRDefault="00370E34" w:rsidP="00E07423">
      <w:pPr>
        <w:pStyle w:val="NormalGrande"/>
      </w:pPr>
    </w:p>
    <w:p w14:paraId="7D812AE5" w14:textId="77777777" w:rsidR="00370E34" w:rsidRDefault="00370E34" w:rsidP="00E07423">
      <w:pPr>
        <w:pStyle w:val="NormalGrande"/>
      </w:pPr>
    </w:p>
    <w:p w14:paraId="5F579078" w14:textId="4F1041C7" w:rsidR="00370E34" w:rsidRDefault="00370E34" w:rsidP="00E07423">
      <w:pPr>
        <w:pStyle w:val="NormalGrande"/>
      </w:pPr>
    </w:p>
    <w:p w14:paraId="3DB85C17" w14:textId="77777777" w:rsidR="00577B7E" w:rsidRDefault="00577B7E" w:rsidP="00E07423">
      <w:pPr>
        <w:pStyle w:val="NormalGrande"/>
      </w:pPr>
    </w:p>
    <w:p w14:paraId="3D4E4068" w14:textId="77777777" w:rsidR="00515C27" w:rsidRDefault="00515C27" w:rsidP="00E07423">
      <w:pPr>
        <w:pStyle w:val="NormalGrande"/>
      </w:pPr>
    </w:p>
    <w:p w14:paraId="7E09B66F" w14:textId="77777777" w:rsidR="00515C27" w:rsidRDefault="00515C27" w:rsidP="00E07423">
      <w:pPr>
        <w:pStyle w:val="NormalGrande"/>
      </w:pPr>
    </w:p>
    <w:p w14:paraId="55A8CCAA" w14:textId="77777777" w:rsidR="00515C27" w:rsidRDefault="00515C27" w:rsidP="00E07423">
      <w:pPr>
        <w:pStyle w:val="NormalGrande"/>
      </w:pPr>
    </w:p>
    <w:p w14:paraId="47C077D7" w14:textId="77777777" w:rsidR="00515C27" w:rsidRPr="004C56C6" w:rsidRDefault="00515C27" w:rsidP="00E07423">
      <w:pPr>
        <w:pStyle w:val="NormalGrande"/>
      </w:pPr>
    </w:p>
    <w:p w14:paraId="3DC24407" w14:textId="77777777" w:rsidR="00370E34" w:rsidRPr="004C56C6" w:rsidRDefault="00515C27" w:rsidP="00E07423">
      <w:pPr>
        <w:pStyle w:val="NormalGrande"/>
      </w:pPr>
      <w:r>
        <w:t>São paulo</w:t>
      </w:r>
    </w:p>
    <w:p w14:paraId="60B8A0F9" w14:textId="1742EF26" w:rsidR="00370E34" w:rsidRDefault="00DB04D5" w:rsidP="00E07423">
      <w:pPr>
        <w:pStyle w:val="NormalGrande"/>
      </w:pPr>
      <w:r>
        <w:t>20</w:t>
      </w:r>
      <w:r w:rsidR="00577B7E">
        <w:t>2</w:t>
      </w:r>
      <w:r w:rsidR="003D4C34">
        <w:t>4</w:t>
      </w:r>
    </w:p>
    <w:p w14:paraId="260467E5" w14:textId="77777777" w:rsidR="00515C27" w:rsidRDefault="00515C27" w:rsidP="00E07423">
      <w:pPr>
        <w:pStyle w:val="NormalGrande"/>
      </w:pPr>
    </w:p>
    <w:p w14:paraId="12128433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6B66615B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1B1CF2D" w14:textId="77777777" w:rsidR="00515C27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lang w:val="en-US" w:eastAsia="ja-JP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15C27">
        <w:t>DESCRIÇÃO DO NEGÓCIO</w:t>
      </w:r>
      <w:r w:rsidR="00515C27">
        <w:tab/>
      </w:r>
      <w:r w:rsidR="00515C27">
        <w:fldChar w:fldCharType="begin"/>
      </w:r>
      <w:r w:rsidR="00515C27">
        <w:instrText xml:space="preserve"> PAGEREF _Toc423013475 \h </w:instrText>
      </w:r>
      <w:r w:rsidR="00515C27">
        <w:fldChar w:fldCharType="separate"/>
      </w:r>
      <w:r w:rsidR="00515C27">
        <w:t>3</w:t>
      </w:r>
      <w:r w:rsidR="00515C27">
        <w:fldChar w:fldCharType="end"/>
      </w:r>
    </w:p>
    <w:p w14:paraId="2D65D993" w14:textId="77777777" w:rsidR="00515C27" w:rsidRDefault="00515C27">
      <w:pPr>
        <w:pStyle w:val="Sumrio1"/>
        <w:rPr>
          <w:rFonts w:asciiTheme="minorHAnsi" w:eastAsiaTheme="minorEastAsia" w:hAnsiTheme="minorHAnsi" w:cstheme="minorBidi"/>
          <w:b w:val="0"/>
          <w:caps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caps w:val="0"/>
          <w:lang w:val="en-US" w:eastAsia="ja-JP"/>
        </w:rPr>
        <w:tab/>
      </w:r>
      <w:r>
        <w:t>DESCRIÇÃO DO BANCO DE DADOS</w:t>
      </w:r>
      <w:r>
        <w:tab/>
      </w:r>
      <w:r>
        <w:fldChar w:fldCharType="begin"/>
      </w:r>
      <w:r>
        <w:instrText xml:space="preserve"> PAGEREF _Toc423013476 \h </w:instrText>
      </w:r>
      <w:r>
        <w:fldChar w:fldCharType="separate"/>
      </w:r>
      <w:r>
        <w:t>5</w:t>
      </w:r>
      <w:r>
        <w:fldChar w:fldCharType="end"/>
      </w:r>
    </w:p>
    <w:p w14:paraId="3758A948" w14:textId="77777777" w:rsidR="00515C27" w:rsidRDefault="00515C27">
      <w:pPr>
        <w:pStyle w:val="Sumrio1"/>
        <w:rPr>
          <w:rFonts w:asciiTheme="minorHAnsi" w:eastAsiaTheme="minorEastAsia" w:hAnsiTheme="minorHAnsi" w:cstheme="minorBidi"/>
          <w:b w:val="0"/>
          <w:caps w:val="0"/>
          <w:lang w:val="en-US" w:eastAsia="ja-JP"/>
        </w:rPr>
      </w:pPr>
      <w:r w:rsidRPr="008B75CB">
        <w:rPr>
          <w:color w:val="0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lang w:val="en-US" w:eastAsia="ja-JP"/>
        </w:rPr>
        <w:tab/>
      </w:r>
      <w:r w:rsidRPr="008B75CB">
        <w:rPr>
          <w:color w:val="000000"/>
        </w:rPr>
        <w:t>MODELO CONCEITUAL</w:t>
      </w:r>
      <w:r>
        <w:tab/>
      </w:r>
      <w:r>
        <w:fldChar w:fldCharType="begin"/>
      </w:r>
      <w:r>
        <w:instrText xml:space="preserve"> PAGEREF _Toc423013477 \h </w:instrText>
      </w:r>
      <w:r>
        <w:fldChar w:fldCharType="separate"/>
      </w:r>
      <w:r>
        <w:t>6</w:t>
      </w:r>
      <w:r>
        <w:fldChar w:fldCharType="end"/>
      </w:r>
    </w:p>
    <w:p w14:paraId="5F62F091" w14:textId="77777777" w:rsidR="00515C27" w:rsidRDefault="00515C27">
      <w:pPr>
        <w:pStyle w:val="Sumrio1"/>
        <w:rPr>
          <w:rFonts w:asciiTheme="minorHAnsi" w:eastAsiaTheme="minorEastAsia" w:hAnsiTheme="minorHAnsi" w:cstheme="minorBidi"/>
          <w:b w:val="0"/>
          <w:caps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lang w:val="en-US" w:eastAsia="ja-JP"/>
        </w:rPr>
        <w:tab/>
      </w:r>
      <w:r>
        <w:t>MODELO LÓGICO</w:t>
      </w:r>
      <w:r>
        <w:tab/>
      </w:r>
      <w:r>
        <w:fldChar w:fldCharType="begin"/>
      </w:r>
      <w:r>
        <w:instrText xml:space="preserve"> PAGEREF _Toc423013478 \h </w:instrText>
      </w:r>
      <w:r>
        <w:fldChar w:fldCharType="separate"/>
      </w:r>
      <w:r>
        <w:t>7</w:t>
      </w:r>
      <w:r>
        <w:fldChar w:fldCharType="end"/>
      </w:r>
    </w:p>
    <w:p w14:paraId="71B3DA77" w14:textId="77777777" w:rsidR="00515C27" w:rsidRDefault="00515C27">
      <w:pPr>
        <w:pStyle w:val="Sumrio1"/>
        <w:rPr>
          <w:rFonts w:asciiTheme="minorHAnsi" w:eastAsiaTheme="minorEastAsia" w:hAnsiTheme="minorHAnsi" w:cstheme="minorBidi"/>
          <w:b w:val="0"/>
          <w:caps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lang w:val="en-US" w:eastAsia="ja-JP"/>
        </w:rPr>
        <w:tab/>
      </w:r>
      <w:r>
        <w:t>NOTAÇÃO TEXTUAL</w:t>
      </w:r>
      <w:r>
        <w:tab/>
      </w:r>
      <w:r>
        <w:fldChar w:fldCharType="begin"/>
      </w:r>
      <w:r>
        <w:instrText xml:space="preserve"> PAGEREF _Toc423013479 \h </w:instrText>
      </w:r>
      <w:r>
        <w:fldChar w:fldCharType="separate"/>
      </w:r>
      <w:r>
        <w:t>8</w:t>
      </w:r>
      <w:r>
        <w:fldChar w:fldCharType="end"/>
      </w:r>
    </w:p>
    <w:p w14:paraId="1BD107BC" w14:textId="77777777" w:rsidR="00515C27" w:rsidRDefault="00515C27">
      <w:pPr>
        <w:pStyle w:val="Sumrio1"/>
        <w:rPr>
          <w:rFonts w:asciiTheme="minorHAnsi" w:eastAsiaTheme="minorEastAsia" w:hAnsiTheme="minorHAnsi" w:cstheme="minorBidi"/>
          <w:b w:val="0"/>
          <w:caps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lang w:val="en-US" w:eastAsia="ja-JP"/>
        </w:rPr>
        <w:tab/>
      </w:r>
      <w:r>
        <w:t>DICIONÁRIO DE DADOS</w:t>
      </w:r>
      <w:r>
        <w:tab/>
      </w:r>
      <w:r>
        <w:fldChar w:fldCharType="begin"/>
      </w:r>
      <w:r>
        <w:instrText xml:space="preserve"> PAGEREF _Toc423013480 \h </w:instrText>
      </w:r>
      <w:r>
        <w:fldChar w:fldCharType="separate"/>
      </w:r>
      <w:r>
        <w:t>9</w:t>
      </w:r>
      <w:r>
        <w:fldChar w:fldCharType="end"/>
      </w:r>
    </w:p>
    <w:p w14:paraId="3D227E8E" w14:textId="77777777" w:rsidR="00370E34" w:rsidRDefault="005900C5" w:rsidP="0012201E">
      <w:pPr>
        <w:rPr>
          <w:noProof/>
        </w:rPr>
      </w:pPr>
      <w:r>
        <w:fldChar w:fldCharType="end"/>
      </w:r>
      <w:bookmarkStart w:id="2" w:name="_Toc125374504"/>
      <w:bookmarkStart w:id="3" w:name="_Toc125374505"/>
      <w:bookmarkEnd w:id="0"/>
      <w:bookmarkEnd w:id="1"/>
    </w:p>
    <w:p w14:paraId="6F5DDD75" w14:textId="77777777" w:rsidR="003E6F98" w:rsidRPr="00CC16C5" w:rsidRDefault="00370E34" w:rsidP="0012201E">
      <w:pPr>
        <w:pStyle w:val="Ttulo"/>
      </w:pPr>
      <w:r>
        <w:br w:type="page"/>
      </w:r>
      <w:bookmarkStart w:id="4" w:name="_Toc121491440"/>
      <w:bookmarkStart w:id="5" w:name="_Toc124080445"/>
      <w:bookmarkStart w:id="6" w:name="_Ref125306779"/>
      <w:bookmarkStart w:id="7" w:name="_Toc125374507"/>
      <w:bookmarkStart w:id="8" w:name="_Toc156754356"/>
      <w:bookmarkEnd w:id="2"/>
      <w:bookmarkEnd w:id="3"/>
      <w:r w:rsidR="0012201E" w:rsidRPr="0080036E">
        <w:lastRenderedPageBreak/>
        <w:t xml:space="preserve"> </w:t>
      </w:r>
      <w:bookmarkStart w:id="9" w:name="_Toc423013475"/>
      <w:bookmarkEnd w:id="4"/>
      <w:bookmarkEnd w:id="5"/>
      <w:bookmarkEnd w:id="6"/>
      <w:bookmarkEnd w:id="7"/>
      <w:bookmarkEnd w:id="8"/>
      <w:r w:rsidR="00515C27">
        <w:t xml:space="preserve">DESCRIÇÃO DO </w:t>
      </w:r>
      <w:bookmarkEnd w:id="9"/>
      <w:r w:rsidR="00B62727">
        <w:t>Projeto</w:t>
      </w:r>
    </w:p>
    <w:p w14:paraId="7F05C377" w14:textId="77777777" w:rsidR="0012201E" w:rsidRDefault="003E6F98" w:rsidP="001F502E">
      <w:pPr>
        <w:rPr>
          <w:noProof/>
        </w:rPr>
      </w:pPr>
      <w:r>
        <w:rPr>
          <w:noProof/>
        </w:rPr>
        <w:tab/>
      </w:r>
    </w:p>
    <w:p w14:paraId="1B28B713" w14:textId="77777777" w:rsidR="00515C27" w:rsidRDefault="00515C27" w:rsidP="001F502E">
      <w:pPr>
        <w:rPr>
          <w:noProof/>
        </w:rPr>
      </w:pPr>
      <w:r>
        <w:rPr>
          <w:noProof/>
        </w:rPr>
        <w:tab/>
        <w:t xml:space="preserve">O supermercado BOM BARATO tem como objetivo oferecer sempre o melhor preço e maior qualidade da região. Para realizar determinado objetivo é preciso que o estabelecimento esteja sempre vendendo o melhor produto e também preparado tecnologicamente para </w:t>
      </w:r>
      <w:r w:rsidR="00D71D68">
        <w:rPr>
          <w:noProof/>
        </w:rPr>
        <w:t>trabalhar</w:t>
      </w:r>
      <w:r>
        <w:rPr>
          <w:noProof/>
        </w:rPr>
        <w:t xml:space="preserve"> de forma eficiente e com baixo custo de operação.</w:t>
      </w:r>
    </w:p>
    <w:p w14:paraId="04041DB6" w14:textId="10F968A0" w:rsidR="00B62727" w:rsidRDefault="00B62727" w:rsidP="001F502E">
      <w:pPr>
        <w:rPr>
          <w:noProof/>
        </w:rPr>
      </w:pPr>
      <w:r>
        <w:rPr>
          <w:noProof/>
        </w:rPr>
        <w:tab/>
        <w:t>A principal fonte de renda do supermercado vem da ven</w:t>
      </w:r>
      <w:r w:rsidR="003A556E">
        <w:rPr>
          <w:noProof/>
        </w:rPr>
        <w:t>da direta de produtos ao cliente</w:t>
      </w:r>
      <w:r>
        <w:rPr>
          <w:noProof/>
        </w:rPr>
        <w:t xml:space="preserve">. O modelo de negócio do mercado não atende a venda no atacado, nem de produtos pela internet. </w:t>
      </w:r>
    </w:p>
    <w:p w14:paraId="2CF47F5F" w14:textId="77777777" w:rsidR="00515C27" w:rsidRDefault="00515C27" w:rsidP="001F502E">
      <w:pPr>
        <w:rPr>
          <w:noProof/>
        </w:rPr>
      </w:pPr>
      <w:r>
        <w:rPr>
          <w:noProof/>
        </w:rPr>
        <w:tab/>
        <w:t>Baseado na demanda de um sistema eficaz para atender as necessidades do BOM BARATO</w:t>
      </w:r>
      <w:r w:rsidR="00B62727">
        <w:rPr>
          <w:noProof/>
        </w:rPr>
        <w:t>,</w:t>
      </w:r>
      <w:r>
        <w:rPr>
          <w:noProof/>
        </w:rPr>
        <w:t xml:space="preserve"> esse projeto tem como objetivo </w:t>
      </w:r>
      <w:r w:rsidR="00B62727">
        <w:rPr>
          <w:noProof/>
        </w:rPr>
        <w:t>a criação de um banco de dados usando as boas práticas modelagem e que atenda aos requisitos do negócio.</w:t>
      </w:r>
    </w:p>
    <w:p w14:paraId="3AC73874" w14:textId="77777777" w:rsidR="00515C27" w:rsidRDefault="00515C27" w:rsidP="001F502E">
      <w:pPr>
        <w:rPr>
          <w:noProof/>
        </w:rPr>
      </w:pPr>
    </w:p>
    <w:p w14:paraId="07CD84EC" w14:textId="77777777" w:rsidR="00370E34" w:rsidRDefault="0012201E" w:rsidP="00781781">
      <w:pPr>
        <w:pStyle w:val="Ttulo1"/>
        <w:numPr>
          <w:ilvl w:val="0"/>
          <w:numId w:val="36"/>
        </w:numPr>
      </w:pPr>
      <w:bookmarkStart w:id="10" w:name="_Toc423013476"/>
      <w:r>
        <w:lastRenderedPageBreak/>
        <w:t>DESCRIÇÃO DO BANCO DE DADOS</w:t>
      </w:r>
      <w:bookmarkEnd w:id="10"/>
    </w:p>
    <w:p w14:paraId="72710FD9" w14:textId="01E95114" w:rsidR="00B62727" w:rsidRDefault="00AA6D56" w:rsidP="00A10A2D">
      <w:r>
        <w:tab/>
      </w:r>
      <w:r w:rsidR="00B62727">
        <w:t>O banco de dados deverá armazenar clientes pessoa física ou ju</w:t>
      </w:r>
      <w:r w:rsidR="00582D38">
        <w:t>ríd</w:t>
      </w:r>
      <w:r w:rsidR="00B62727">
        <w:t>ica, os cliente</w:t>
      </w:r>
      <w:r>
        <w:t>s</w:t>
      </w:r>
      <w:r w:rsidR="00B62727">
        <w:t xml:space="preserve"> </w:t>
      </w:r>
      <w:r w:rsidR="00582D38">
        <w:t>poderão</w:t>
      </w:r>
      <w:r w:rsidR="00B62727">
        <w:t xml:space="preserve"> realizar diversas compras com diversos produtos.</w:t>
      </w:r>
    </w:p>
    <w:p w14:paraId="7679E7EC" w14:textId="4B2F7FCA" w:rsidR="00AA6D56" w:rsidRDefault="00AA6D56" w:rsidP="00A10A2D">
      <w:r>
        <w:tab/>
        <w:t>Também será preciso armazenar informações sobre os funcionários do supermercado como operadores de caixa, repositores</w:t>
      </w:r>
      <w:r w:rsidR="003A556E">
        <w:t>,</w:t>
      </w:r>
      <w:r>
        <w:t xml:space="preserve"> entregadores e outros.</w:t>
      </w:r>
    </w:p>
    <w:p w14:paraId="3DC33EBF" w14:textId="77777777" w:rsidR="00AA6D56" w:rsidRDefault="00AA6D56" w:rsidP="00A10A2D">
      <w:r>
        <w:tab/>
        <w:t>O gerenciamento de estoque também será feito usando esse banco de dados. É necessário saber a quantidade atual de cada produto no estoque e os registros de entrada e saída de cada item.</w:t>
      </w:r>
    </w:p>
    <w:p w14:paraId="064B0287" w14:textId="76F94320" w:rsidR="00AA6D56" w:rsidRDefault="00AA6D56" w:rsidP="00A10A2D">
      <w:r>
        <w:tab/>
        <w:t xml:space="preserve">Quanto a reposição de produtos nas prateleiras, ela deve seguir a seguinte lógica. Um corredor possui várias prateleiras, cada </w:t>
      </w:r>
      <w:r w:rsidR="00582D38">
        <w:t>prateleira</w:t>
      </w:r>
      <w:r>
        <w:t xml:space="preserve"> pode ter várias </w:t>
      </w:r>
      <w:r w:rsidR="00582D38">
        <w:t>divisões</w:t>
      </w:r>
      <w:r>
        <w:t>. Cada prateleira é de responsabilidade de um único repositor.</w:t>
      </w:r>
    </w:p>
    <w:p w14:paraId="06ACA00E" w14:textId="48737342" w:rsidR="00AA6D56" w:rsidRDefault="00AA6D56" w:rsidP="00A10A2D">
      <w:r>
        <w:tab/>
        <w:t>A</w:t>
      </w:r>
      <w:r w:rsidR="003A556E">
        <w:t xml:space="preserve"> compra de produtos para</w:t>
      </w:r>
      <w:r>
        <w:t xml:space="preserve"> reposição </w:t>
      </w:r>
      <w:r w:rsidR="003A556E">
        <w:t>do</w:t>
      </w:r>
      <w:r>
        <w:t xml:space="preserve"> estoque deverá ser salva. Os funcionários do setor de compra podem realizar compra de vários fornecedores.</w:t>
      </w:r>
    </w:p>
    <w:p w14:paraId="2784F69B" w14:textId="77777777" w:rsidR="00AA6D56" w:rsidRDefault="00AA6D56" w:rsidP="00A10A2D">
      <w:r>
        <w:tab/>
        <w:t>Existe uma grande quantidade de clientes que não possuem carro para levar sua compra, nesse caso o mercado realiza a entrega desses produtos em casa gratuitamente.</w:t>
      </w:r>
    </w:p>
    <w:p w14:paraId="32F550A8" w14:textId="77777777" w:rsidR="00370E34" w:rsidRDefault="00370E34" w:rsidP="00A10A2D">
      <w:r w:rsidRPr="004B1208">
        <w:tab/>
      </w:r>
    </w:p>
    <w:p w14:paraId="69385595" w14:textId="77777777" w:rsidR="00370E34" w:rsidRDefault="00370E34" w:rsidP="00841FE3"/>
    <w:p w14:paraId="31381BB5" w14:textId="77777777" w:rsidR="00370E34" w:rsidRDefault="00370E34" w:rsidP="007B4A44"/>
    <w:p w14:paraId="508BBBC8" w14:textId="77777777" w:rsidR="00370E34" w:rsidRDefault="00370E34" w:rsidP="007B4A44">
      <w:pPr>
        <w:sectPr w:rsidR="00370E34" w:rsidSect="00F20DE9">
          <w:headerReference w:type="even" r:id="rId9"/>
          <w:headerReference w:type="default" r:id="rId10"/>
          <w:footerReference w:type="even" r:id="rId11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1BAFB702" w14:textId="77777777" w:rsidR="00370E34" w:rsidRPr="002E7274" w:rsidRDefault="0012201E" w:rsidP="007B4A44">
      <w:pPr>
        <w:pStyle w:val="Ttulo1"/>
        <w:rPr>
          <w:color w:val="000000"/>
        </w:rPr>
      </w:pPr>
      <w:bookmarkStart w:id="11" w:name="_Toc423013477"/>
      <w:r>
        <w:rPr>
          <w:color w:val="000000"/>
        </w:rPr>
        <w:lastRenderedPageBreak/>
        <w:t>MODELO CONCEITUAL</w:t>
      </w:r>
      <w:bookmarkEnd w:id="11"/>
    </w:p>
    <w:p w14:paraId="0A4A082E" w14:textId="2CDF9B85" w:rsidR="001E6707" w:rsidRDefault="001E6707">
      <w:pPr>
        <w:tabs>
          <w:tab w:val="clear" w:pos="851"/>
        </w:tabs>
        <w:spacing w:line="240" w:lineRule="auto"/>
        <w:jc w:val="left"/>
        <w:rPr>
          <w:noProof/>
        </w:rPr>
      </w:pPr>
      <w:r>
        <w:rPr>
          <w:noProof/>
        </w:rPr>
        <w:br w:type="page"/>
      </w:r>
    </w:p>
    <w:p w14:paraId="5B72496A" w14:textId="3FCFE85F" w:rsidR="00F45896" w:rsidRDefault="00F45896" w:rsidP="00B13803">
      <w:pPr>
        <w:rPr>
          <w:noProof/>
        </w:rPr>
      </w:pPr>
      <w:r>
        <w:rPr>
          <w:noProof/>
        </w:rPr>
        <w:lastRenderedPageBreak/>
        <w:t>Leitura do Diagrama entidade relacionamento</w:t>
      </w:r>
    </w:p>
    <w:p w14:paraId="0ED94244" w14:textId="77777777" w:rsidR="00F45896" w:rsidRDefault="00F45896" w:rsidP="00B13803">
      <w:pPr>
        <w:rPr>
          <w:noProof/>
        </w:rPr>
      </w:pPr>
    </w:p>
    <w:p w14:paraId="30BC04E9" w14:textId="77777777" w:rsidR="00260C75" w:rsidRDefault="00260C75" w:rsidP="00B13803">
      <w:pPr>
        <w:rPr>
          <w:noProof/>
        </w:rPr>
      </w:pPr>
    </w:p>
    <w:p w14:paraId="1D5EEA2D" w14:textId="77777777" w:rsidR="00260C75" w:rsidRDefault="00260C75" w:rsidP="00B13803">
      <w:pPr>
        <w:rPr>
          <w:noProof/>
        </w:rPr>
      </w:pPr>
    </w:p>
    <w:p w14:paraId="3C90C4AD" w14:textId="77777777" w:rsidR="00370E34" w:rsidRDefault="0012201E" w:rsidP="00AB1F1F">
      <w:pPr>
        <w:pStyle w:val="Ttulo1"/>
      </w:pPr>
      <w:bookmarkStart w:id="12" w:name="_Toc423013478"/>
      <w:r>
        <w:lastRenderedPageBreak/>
        <w:t>MODELO LÓGICO</w:t>
      </w:r>
      <w:bookmarkEnd w:id="12"/>
    </w:p>
    <w:p w14:paraId="18D60807" w14:textId="1AF6249D" w:rsidR="000C07FE" w:rsidRDefault="000C07FE" w:rsidP="00AB1F1F"/>
    <w:p w14:paraId="65FEAC96" w14:textId="77777777" w:rsidR="0012201E" w:rsidRDefault="0012201E" w:rsidP="0012201E"/>
    <w:p w14:paraId="762FF199" w14:textId="77777777" w:rsidR="00D71D68" w:rsidRDefault="00D71D68" w:rsidP="0012201E"/>
    <w:p w14:paraId="28546522" w14:textId="77777777" w:rsidR="0012201E" w:rsidRDefault="0012201E" w:rsidP="0012201E"/>
    <w:p w14:paraId="48B88837" w14:textId="77777777" w:rsidR="0012201E" w:rsidRDefault="0012201E" w:rsidP="0012201E"/>
    <w:p w14:paraId="6A4E8F07" w14:textId="77777777" w:rsidR="0012201E" w:rsidRDefault="0012201E" w:rsidP="0012201E"/>
    <w:p w14:paraId="62D1F2B5" w14:textId="77777777" w:rsidR="0012201E" w:rsidRDefault="0012201E" w:rsidP="0012201E"/>
    <w:p w14:paraId="2B58EA90" w14:textId="77777777" w:rsidR="0012201E" w:rsidRDefault="0012201E" w:rsidP="0012201E"/>
    <w:p w14:paraId="0D2B63DE" w14:textId="77777777" w:rsidR="0012201E" w:rsidRDefault="0012201E" w:rsidP="0012201E"/>
    <w:p w14:paraId="54A2EF0C" w14:textId="77777777" w:rsidR="0012201E" w:rsidRDefault="0012201E" w:rsidP="0012201E"/>
    <w:p w14:paraId="09B9906E" w14:textId="77777777" w:rsidR="0012201E" w:rsidRDefault="0012201E" w:rsidP="0012201E"/>
    <w:p w14:paraId="2EE6831C" w14:textId="77777777" w:rsidR="0012201E" w:rsidRDefault="0012201E" w:rsidP="0012201E"/>
    <w:p w14:paraId="5C409705" w14:textId="77777777" w:rsidR="0012201E" w:rsidRDefault="0012201E" w:rsidP="0012201E"/>
    <w:p w14:paraId="34EE9074" w14:textId="77777777" w:rsidR="0012201E" w:rsidRDefault="0012201E" w:rsidP="0012201E"/>
    <w:p w14:paraId="3F2892B9" w14:textId="77777777" w:rsidR="0012201E" w:rsidRDefault="0012201E" w:rsidP="0012201E"/>
    <w:p w14:paraId="1291A238" w14:textId="77777777" w:rsidR="0012201E" w:rsidRDefault="0012201E" w:rsidP="0012201E"/>
    <w:p w14:paraId="7808FE1B" w14:textId="77777777" w:rsidR="0012201E" w:rsidRDefault="0012201E" w:rsidP="0012201E"/>
    <w:p w14:paraId="0C0941C1" w14:textId="77777777" w:rsidR="0012201E" w:rsidRDefault="0012201E" w:rsidP="0012201E"/>
    <w:p w14:paraId="5A2C4AF9" w14:textId="77777777" w:rsidR="0012201E" w:rsidRDefault="0012201E" w:rsidP="0012201E">
      <w:pPr>
        <w:pStyle w:val="Ttulo1"/>
      </w:pPr>
      <w:bookmarkStart w:id="13" w:name="_Toc423013479"/>
      <w:r>
        <w:lastRenderedPageBreak/>
        <w:t>NOTAÇÃO TEXTUAL</w:t>
      </w:r>
      <w:bookmarkEnd w:id="13"/>
    </w:p>
    <w:p w14:paraId="704525B2" w14:textId="77777777" w:rsidR="0012201E" w:rsidRDefault="0012201E" w:rsidP="0012201E">
      <w:r>
        <w:tab/>
      </w:r>
    </w:p>
    <w:p w14:paraId="27C40571" w14:textId="77777777" w:rsidR="0012201E" w:rsidRDefault="0012201E" w:rsidP="0012201E">
      <w:pPr>
        <w:tabs>
          <w:tab w:val="clear" w:pos="851"/>
        </w:tabs>
      </w:pPr>
    </w:p>
    <w:p w14:paraId="2611898F" w14:textId="77777777" w:rsidR="00D71D68" w:rsidRDefault="00D71D68" w:rsidP="0012201E">
      <w:pPr>
        <w:tabs>
          <w:tab w:val="clear" w:pos="851"/>
        </w:tabs>
      </w:pPr>
    </w:p>
    <w:p w14:paraId="09D6EDB2" w14:textId="77777777" w:rsidR="0012201E" w:rsidRDefault="0012201E" w:rsidP="0012201E">
      <w:pPr>
        <w:tabs>
          <w:tab w:val="clear" w:pos="851"/>
        </w:tabs>
      </w:pPr>
    </w:p>
    <w:p w14:paraId="156988BA" w14:textId="77777777" w:rsidR="0012201E" w:rsidRDefault="0012201E" w:rsidP="0012201E">
      <w:pPr>
        <w:tabs>
          <w:tab w:val="clear" w:pos="851"/>
        </w:tabs>
      </w:pPr>
    </w:p>
    <w:p w14:paraId="0CAF10DB" w14:textId="77777777" w:rsidR="0012201E" w:rsidRDefault="0012201E" w:rsidP="0012201E">
      <w:pPr>
        <w:tabs>
          <w:tab w:val="clear" w:pos="851"/>
        </w:tabs>
      </w:pPr>
    </w:p>
    <w:p w14:paraId="33264766" w14:textId="77777777" w:rsidR="0012201E" w:rsidRDefault="0012201E" w:rsidP="0012201E">
      <w:pPr>
        <w:tabs>
          <w:tab w:val="clear" w:pos="851"/>
        </w:tabs>
      </w:pPr>
    </w:p>
    <w:p w14:paraId="5E8DE37A" w14:textId="77777777" w:rsidR="0012201E" w:rsidRDefault="0012201E" w:rsidP="0012201E">
      <w:pPr>
        <w:tabs>
          <w:tab w:val="clear" w:pos="851"/>
        </w:tabs>
      </w:pPr>
    </w:p>
    <w:p w14:paraId="045CADD8" w14:textId="77777777" w:rsidR="0012201E" w:rsidRDefault="0012201E" w:rsidP="0012201E">
      <w:pPr>
        <w:tabs>
          <w:tab w:val="clear" w:pos="851"/>
        </w:tabs>
      </w:pPr>
    </w:p>
    <w:p w14:paraId="7285E7DF" w14:textId="77777777" w:rsidR="0012201E" w:rsidRDefault="0012201E" w:rsidP="0012201E">
      <w:pPr>
        <w:tabs>
          <w:tab w:val="clear" w:pos="851"/>
        </w:tabs>
      </w:pPr>
    </w:p>
    <w:p w14:paraId="161D3CE4" w14:textId="77777777" w:rsidR="0012201E" w:rsidRDefault="0012201E" w:rsidP="0012201E">
      <w:pPr>
        <w:tabs>
          <w:tab w:val="clear" w:pos="851"/>
        </w:tabs>
      </w:pPr>
    </w:p>
    <w:p w14:paraId="7AB5B970" w14:textId="77777777" w:rsidR="0012201E" w:rsidRDefault="0012201E" w:rsidP="0012201E">
      <w:pPr>
        <w:tabs>
          <w:tab w:val="clear" w:pos="851"/>
        </w:tabs>
      </w:pPr>
    </w:p>
    <w:p w14:paraId="2897E9E3" w14:textId="77777777" w:rsidR="0012201E" w:rsidRDefault="0012201E" w:rsidP="0012201E">
      <w:pPr>
        <w:tabs>
          <w:tab w:val="clear" w:pos="851"/>
        </w:tabs>
      </w:pPr>
    </w:p>
    <w:p w14:paraId="66F46807" w14:textId="77777777" w:rsidR="0012201E" w:rsidRDefault="0012201E" w:rsidP="0012201E">
      <w:pPr>
        <w:tabs>
          <w:tab w:val="clear" w:pos="851"/>
        </w:tabs>
      </w:pPr>
    </w:p>
    <w:p w14:paraId="4947C815" w14:textId="77777777" w:rsidR="0012201E" w:rsidRDefault="0012201E" w:rsidP="0012201E">
      <w:pPr>
        <w:tabs>
          <w:tab w:val="clear" w:pos="851"/>
        </w:tabs>
      </w:pPr>
    </w:p>
    <w:p w14:paraId="61D3AAEA" w14:textId="77777777" w:rsidR="0012201E" w:rsidRDefault="0012201E" w:rsidP="0012201E">
      <w:pPr>
        <w:tabs>
          <w:tab w:val="clear" w:pos="851"/>
        </w:tabs>
      </w:pPr>
    </w:p>
    <w:p w14:paraId="1050B252" w14:textId="77777777" w:rsidR="0012201E" w:rsidRDefault="0012201E" w:rsidP="0012201E">
      <w:pPr>
        <w:tabs>
          <w:tab w:val="clear" w:pos="851"/>
        </w:tabs>
      </w:pPr>
    </w:p>
    <w:p w14:paraId="02D5A911" w14:textId="77777777" w:rsidR="0012201E" w:rsidRDefault="0012201E" w:rsidP="0012201E">
      <w:pPr>
        <w:tabs>
          <w:tab w:val="clear" w:pos="851"/>
        </w:tabs>
      </w:pPr>
    </w:p>
    <w:p w14:paraId="59C3AA45" w14:textId="77777777" w:rsidR="0012201E" w:rsidRDefault="0012201E" w:rsidP="0012201E">
      <w:pPr>
        <w:tabs>
          <w:tab w:val="clear" w:pos="851"/>
        </w:tabs>
      </w:pPr>
    </w:p>
    <w:p w14:paraId="426802A5" w14:textId="77777777" w:rsidR="0012201E" w:rsidRDefault="0012201E" w:rsidP="0012201E">
      <w:pPr>
        <w:tabs>
          <w:tab w:val="clear" w:pos="851"/>
        </w:tabs>
      </w:pPr>
    </w:p>
    <w:p w14:paraId="2B3A3BCD" w14:textId="77777777" w:rsidR="0012201E" w:rsidRDefault="0012201E" w:rsidP="0012201E">
      <w:pPr>
        <w:tabs>
          <w:tab w:val="clear" w:pos="851"/>
        </w:tabs>
      </w:pPr>
    </w:p>
    <w:p w14:paraId="7414E25D" w14:textId="77777777" w:rsidR="0012201E" w:rsidRDefault="0012201E" w:rsidP="0012201E">
      <w:pPr>
        <w:tabs>
          <w:tab w:val="clear" w:pos="851"/>
        </w:tabs>
      </w:pPr>
    </w:p>
    <w:p w14:paraId="603D0125" w14:textId="77777777" w:rsidR="0012201E" w:rsidRDefault="0012201E" w:rsidP="0012201E">
      <w:pPr>
        <w:tabs>
          <w:tab w:val="clear" w:pos="851"/>
        </w:tabs>
      </w:pPr>
    </w:p>
    <w:p w14:paraId="1F61CFEB" w14:textId="77777777" w:rsidR="0012201E" w:rsidRDefault="0012201E" w:rsidP="0012201E">
      <w:pPr>
        <w:tabs>
          <w:tab w:val="clear" w:pos="851"/>
        </w:tabs>
      </w:pPr>
    </w:p>
    <w:p w14:paraId="06723E4B" w14:textId="77777777" w:rsidR="0012201E" w:rsidRDefault="0012201E" w:rsidP="0012201E">
      <w:pPr>
        <w:tabs>
          <w:tab w:val="clear" w:pos="851"/>
        </w:tabs>
      </w:pPr>
    </w:p>
    <w:p w14:paraId="67CC8781" w14:textId="77777777" w:rsidR="0012201E" w:rsidRDefault="0012201E" w:rsidP="0012201E">
      <w:pPr>
        <w:tabs>
          <w:tab w:val="clear" w:pos="851"/>
        </w:tabs>
      </w:pPr>
    </w:p>
    <w:p w14:paraId="2C774BE9" w14:textId="77777777" w:rsidR="0012201E" w:rsidRDefault="0012201E" w:rsidP="00C534F5">
      <w:pPr>
        <w:pStyle w:val="Ttulo1"/>
      </w:pPr>
      <w:bookmarkStart w:id="14" w:name="_Toc423013480"/>
      <w:r>
        <w:lastRenderedPageBreak/>
        <w:t>DICIONÁRIO DE DADOS</w:t>
      </w:r>
      <w:bookmarkEnd w:id="14"/>
    </w:p>
    <w:p w14:paraId="36255AC7" w14:textId="77777777" w:rsidR="001E6707" w:rsidRDefault="001E6707" w:rsidP="001E6707"/>
    <w:p w14:paraId="47E36493" w14:textId="36FF75F4" w:rsidR="001E6707" w:rsidRPr="001E6707" w:rsidRDefault="001E6707" w:rsidP="00E6237D">
      <w:pPr>
        <w:tabs>
          <w:tab w:val="clear" w:pos="851"/>
        </w:tabs>
        <w:spacing w:line="240" w:lineRule="auto"/>
        <w:jc w:val="left"/>
      </w:pPr>
      <w:r>
        <w:br w:type="page"/>
      </w:r>
    </w:p>
    <w:sectPr w:rsidR="001E6707" w:rsidRPr="001E6707" w:rsidSect="00F20DE9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701" w:right="1134" w:bottom="1531" w:left="1701" w:header="720" w:footer="720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F9F9" w14:textId="77777777" w:rsidR="00F20DE9" w:rsidRDefault="00F20DE9">
      <w:r>
        <w:separator/>
      </w:r>
    </w:p>
    <w:p w14:paraId="4D4177F5" w14:textId="77777777" w:rsidR="00F20DE9" w:rsidRDefault="00F20DE9"/>
    <w:p w14:paraId="63A3DC2D" w14:textId="77777777" w:rsidR="00F20DE9" w:rsidRDefault="00F20DE9"/>
    <w:p w14:paraId="204292F3" w14:textId="77777777" w:rsidR="00F20DE9" w:rsidRDefault="00F20DE9"/>
  </w:endnote>
  <w:endnote w:type="continuationSeparator" w:id="0">
    <w:p w14:paraId="31A54306" w14:textId="77777777" w:rsidR="00F20DE9" w:rsidRDefault="00F20DE9">
      <w:r>
        <w:continuationSeparator/>
      </w:r>
    </w:p>
    <w:p w14:paraId="2C09087C" w14:textId="77777777" w:rsidR="00F20DE9" w:rsidRDefault="00F20DE9"/>
    <w:p w14:paraId="71974593" w14:textId="77777777" w:rsidR="00F20DE9" w:rsidRDefault="00F20DE9"/>
    <w:p w14:paraId="53551203" w14:textId="77777777" w:rsidR="00F20DE9" w:rsidRDefault="00F20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8ECC0" w14:textId="77777777" w:rsidR="00555AE7" w:rsidRDefault="00555AE7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75B" w14:textId="77777777" w:rsidR="00555AE7" w:rsidRDefault="00555AE7" w:rsidP="00317E2D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6228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2C79" w14:textId="77777777" w:rsidR="00F20DE9" w:rsidRDefault="00F20DE9">
      <w:r>
        <w:separator/>
      </w:r>
    </w:p>
    <w:p w14:paraId="5BF10C66" w14:textId="77777777" w:rsidR="00F20DE9" w:rsidRDefault="00F20DE9"/>
    <w:p w14:paraId="49759B37" w14:textId="77777777" w:rsidR="00F20DE9" w:rsidRDefault="00F20DE9"/>
    <w:p w14:paraId="3FD077FA" w14:textId="77777777" w:rsidR="00F20DE9" w:rsidRDefault="00F20DE9"/>
  </w:footnote>
  <w:footnote w:type="continuationSeparator" w:id="0">
    <w:p w14:paraId="42090AB8" w14:textId="77777777" w:rsidR="00F20DE9" w:rsidRDefault="00F20DE9">
      <w:r>
        <w:continuationSeparator/>
      </w:r>
    </w:p>
    <w:p w14:paraId="6FED0C22" w14:textId="77777777" w:rsidR="00F20DE9" w:rsidRDefault="00F20DE9"/>
    <w:p w14:paraId="73F765A4" w14:textId="77777777" w:rsidR="00F20DE9" w:rsidRDefault="00F20DE9"/>
    <w:p w14:paraId="750336FE" w14:textId="77777777" w:rsidR="00F20DE9" w:rsidRDefault="00F20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6439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1883928F" w14:textId="32062820" w:rsidR="00555AE7" w:rsidRPr="00E37DB5" w:rsidRDefault="005B0941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81DEC9D" wp14:editId="73201D0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2700" t="7620" r="29210" b="3048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2404015" id="Line_x0020_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JINhICAAAp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0A9A461A" w14:textId="77777777" w:rsidR="00555AE7" w:rsidRDefault="00555AE7" w:rsidP="005C1AA4">
    <w:pPr>
      <w:ind w:right="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5F88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2D38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A13C4E9" w14:textId="77777777" w:rsidR="00555AE7" w:rsidRDefault="00555AE7" w:rsidP="005C1AA4">
    <w:pPr>
      <w:ind w:right="397"/>
      <w:jc w:val="right"/>
      <w:rPr>
        <w:b/>
        <w:color w:val="999999"/>
        <w:sz w:val="20"/>
        <w:szCs w:val="20"/>
      </w:rPr>
    </w:pPr>
  </w:p>
  <w:p w14:paraId="63761D0C" w14:textId="6BC31B9B" w:rsidR="0012201E" w:rsidRPr="00E37DB5" w:rsidRDefault="005B0941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F0B0307" wp14:editId="0E764F0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507990" cy="0"/>
              <wp:effectExtent l="13335" t="15240" r="28575" b="22860"/>
              <wp:wrapNone/>
              <wp:docPr id="1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23C3353" id="Line_x0020_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33.7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WF+BICAAAp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DC53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2D38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7A22582" w14:textId="6B8CE4DE" w:rsidR="00555AE7" w:rsidRPr="00E37DB5" w:rsidRDefault="005B0941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BBB604" wp14:editId="25DEB32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2700" t="7620" r="29210" b="30480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5E021D0" id="Line_x0020_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7FE3" w14:textId="77777777" w:rsidR="00515C27" w:rsidRDefault="00515C27" w:rsidP="00515C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2D38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6F0F9BC" w14:textId="146A8EAB" w:rsidR="00555AE7" w:rsidRDefault="005B094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E42C346" wp14:editId="14C2E8D2">
              <wp:simplePos x="0" y="0"/>
              <wp:positionH relativeFrom="column">
                <wp:posOffset>304800</wp:posOffset>
              </wp:positionH>
              <wp:positionV relativeFrom="paragraph">
                <wp:posOffset>535940</wp:posOffset>
              </wp:positionV>
              <wp:extent cx="5507990" cy="0"/>
              <wp:effectExtent l="13335" t="15240" r="28575" b="22860"/>
              <wp:wrapThrough wrapText="bothSides">
                <wp:wrapPolygon edited="0">
                  <wp:start x="0" y="-2147483648"/>
                  <wp:lineTo x="0" y="-2147483648"/>
                  <wp:lineTo x="580" y="-2147483648"/>
                  <wp:lineTo x="580" y="-2147483648"/>
                  <wp:lineTo x="0" y="-2147483648"/>
                </wp:wrapPolygon>
              </wp:wrapThrough>
              <wp:docPr id="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98A1D8B" id="Line_x0020_2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42.2pt" to="457.7pt,4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">
              <w10:wrap type="throug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5D490CC2"/>
    <w:multiLevelType w:val="hybridMultilevel"/>
    <w:tmpl w:val="5B8C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784618614">
    <w:abstractNumId w:val="9"/>
  </w:num>
  <w:num w:numId="2" w16cid:durableId="715347784">
    <w:abstractNumId w:val="7"/>
  </w:num>
  <w:num w:numId="3" w16cid:durableId="763840733">
    <w:abstractNumId w:val="6"/>
  </w:num>
  <w:num w:numId="4" w16cid:durableId="621612916">
    <w:abstractNumId w:val="5"/>
  </w:num>
  <w:num w:numId="5" w16cid:durableId="1077478016">
    <w:abstractNumId w:val="4"/>
  </w:num>
  <w:num w:numId="6" w16cid:durableId="2028825189">
    <w:abstractNumId w:val="3"/>
  </w:num>
  <w:num w:numId="7" w16cid:durableId="1266841585">
    <w:abstractNumId w:val="2"/>
  </w:num>
  <w:num w:numId="8" w16cid:durableId="1202598219">
    <w:abstractNumId w:val="1"/>
  </w:num>
  <w:num w:numId="9" w16cid:durableId="1342197491">
    <w:abstractNumId w:val="0"/>
  </w:num>
  <w:num w:numId="10" w16cid:durableId="1631549093">
    <w:abstractNumId w:val="8"/>
  </w:num>
  <w:num w:numId="11" w16cid:durableId="1793211636">
    <w:abstractNumId w:val="9"/>
  </w:num>
  <w:num w:numId="12" w16cid:durableId="1559509828">
    <w:abstractNumId w:val="7"/>
  </w:num>
  <w:num w:numId="13" w16cid:durableId="1395394945">
    <w:abstractNumId w:val="6"/>
  </w:num>
  <w:num w:numId="14" w16cid:durableId="1102727430">
    <w:abstractNumId w:val="5"/>
  </w:num>
  <w:num w:numId="15" w16cid:durableId="116074092">
    <w:abstractNumId w:val="4"/>
  </w:num>
  <w:num w:numId="16" w16cid:durableId="683440501">
    <w:abstractNumId w:val="3"/>
  </w:num>
  <w:num w:numId="17" w16cid:durableId="621543881">
    <w:abstractNumId w:val="2"/>
  </w:num>
  <w:num w:numId="18" w16cid:durableId="101806882">
    <w:abstractNumId w:val="1"/>
  </w:num>
  <w:num w:numId="19" w16cid:durableId="2126996991">
    <w:abstractNumId w:val="0"/>
  </w:num>
  <w:num w:numId="20" w16cid:durableId="1179737876">
    <w:abstractNumId w:val="8"/>
  </w:num>
  <w:num w:numId="21" w16cid:durableId="2021276137">
    <w:abstractNumId w:val="9"/>
  </w:num>
  <w:num w:numId="22" w16cid:durableId="863133511">
    <w:abstractNumId w:val="12"/>
  </w:num>
  <w:num w:numId="23" w16cid:durableId="860823332">
    <w:abstractNumId w:val="25"/>
  </w:num>
  <w:num w:numId="24" w16cid:durableId="990250638">
    <w:abstractNumId w:val="31"/>
  </w:num>
  <w:num w:numId="25" w16cid:durableId="439839361">
    <w:abstractNumId w:val="14"/>
  </w:num>
  <w:num w:numId="26" w16cid:durableId="1665471044">
    <w:abstractNumId w:val="23"/>
  </w:num>
  <w:num w:numId="27" w16cid:durableId="1517186010">
    <w:abstractNumId w:val="26"/>
  </w:num>
  <w:num w:numId="28" w16cid:durableId="1434714301">
    <w:abstractNumId w:val="30"/>
  </w:num>
  <w:num w:numId="29" w16cid:durableId="522523073">
    <w:abstractNumId w:val="16"/>
  </w:num>
  <w:num w:numId="30" w16cid:durableId="1067843639">
    <w:abstractNumId w:val="32"/>
  </w:num>
  <w:num w:numId="31" w16cid:durableId="1596935483">
    <w:abstractNumId w:val="17"/>
  </w:num>
  <w:num w:numId="32" w16cid:durableId="1559825366">
    <w:abstractNumId w:val="24"/>
  </w:num>
  <w:num w:numId="33" w16cid:durableId="300892415">
    <w:abstractNumId w:val="33"/>
  </w:num>
  <w:num w:numId="34" w16cid:durableId="1215316906">
    <w:abstractNumId w:val="13"/>
  </w:num>
  <w:num w:numId="35" w16cid:durableId="714935472">
    <w:abstractNumId w:val="22"/>
  </w:num>
  <w:num w:numId="36" w16cid:durableId="1300651206">
    <w:abstractNumId w:val="12"/>
  </w:num>
  <w:num w:numId="37" w16cid:durableId="560485291">
    <w:abstractNumId w:val="10"/>
  </w:num>
  <w:num w:numId="38" w16cid:durableId="849568189">
    <w:abstractNumId w:val="15"/>
  </w:num>
  <w:num w:numId="39" w16cid:durableId="1797287714">
    <w:abstractNumId w:val="28"/>
  </w:num>
  <w:num w:numId="40" w16cid:durableId="1383869769">
    <w:abstractNumId w:val="27"/>
  </w:num>
  <w:num w:numId="41" w16cid:durableId="772436220">
    <w:abstractNumId w:val="21"/>
  </w:num>
  <w:num w:numId="42" w16cid:durableId="1901088831">
    <w:abstractNumId w:val="19"/>
  </w:num>
  <w:num w:numId="43" w16cid:durableId="2071612857">
    <w:abstractNumId w:val="20"/>
  </w:num>
  <w:num w:numId="44" w16cid:durableId="1003438584">
    <w:abstractNumId w:val="18"/>
  </w:num>
  <w:num w:numId="45" w16cid:durableId="1315143178">
    <w:abstractNumId w:val="11"/>
  </w:num>
  <w:num w:numId="46" w16cid:durableId="1278636746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570BF"/>
    <w:rsid w:val="000601FD"/>
    <w:rsid w:val="00060584"/>
    <w:rsid w:val="00061A4E"/>
    <w:rsid w:val="0006291C"/>
    <w:rsid w:val="00063BF2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31BA"/>
    <w:rsid w:val="00104928"/>
    <w:rsid w:val="0010690C"/>
    <w:rsid w:val="001110D0"/>
    <w:rsid w:val="001135D0"/>
    <w:rsid w:val="00115DB8"/>
    <w:rsid w:val="00117045"/>
    <w:rsid w:val="00121137"/>
    <w:rsid w:val="0012201E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6707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0C75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556E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C34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5C27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77B7E"/>
    <w:rsid w:val="005810DF"/>
    <w:rsid w:val="00582901"/>
    <w:rsid w:val="00582D38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0941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2C3F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15723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5E32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6D56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2727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77C9A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060F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1D6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1D2D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237D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0DE9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896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2A9C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9F5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26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888CC1D937CF409BE1CD3B17C33807" ma:contentTypeVersion="13" ma:contentTypeDescription="Crie um novo documento." ma:contentTypeScope="" ma:versionID="f3249afd0ce63c5d1ba20af7d9c1b5be">
  <xsd:schema xmlns:xsd="http://www.w3.org/2001/XMLSchema" xmlns:xs="http://www.w3.org/2001/XMLSchema" xmlns:p="http://schemas.microsoft.com/office/2006/metadata/properties" xmlns:ns2="5b2a1679-146e-4f6c-bb03-9c58bfdcdcf8" xmlns:ns3="ad01637f-c9a2-4efe-a162-d7bb0abef77a" targetNamespace="http://schemas.microsoft.com/office/2006/metadata/properties" ma:root="true" ma:fieldsID="2fa938406883f968e6671e400d133d99" ns2:_="" ns3:_="">
    <xsd:import namespace="5b2a1679-146e-4f6c-bb03-9c58bfdcdcf8"/>
    <xsd:import namespace="ad01637f-c9a2-4efe-a162-d7bb0abef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a1679-146e-4f6c-bb03-9c58bfdcd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1637f-c9a2-4efe-a162-d7bb0abef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b9cf042-bb75-4334-9318-ada2a8c77240}" ma:internalName="TaxCatchAll" ma:showField="CatchAllData" ma:web="ad01637f-c9a2-4efe-a162-d7bb0abef7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01637f-c9a2-4efe-a162-d7bb0abef77a">
      <UserInfo>
        <DisplayName>Membros de L13 - TI109 - UC10</DisplayName>
        <AccountId>50</AccountId>
        <AccountType/>
      </UserInfo>
    </SharedWithUsers>
    <lcf76f155ced4ddcb4097134ff3c332f xmlns="5b2a1679-146e-4f6c-bb03-9c58bfdcdcf8">
      <Terms xmlns="http://schemas.microsoft.com/office/infopath/2007/PartnerControls"/>
    </lcf76f155ced4ddcb4097134ff3c332f>
    <TaxCatchAll xmlns="ad01637f-c9a2-4efe-a162-d7bb0abef77a" xsi:nil="true"/>
  </documentManagement>
</p:properties>
</file>

<file path=customXml/itemProps1.xml><?xml version="1.0" encoding="utf-8"?>
<ds:datastoreItem xmlns:ds="http://schemas.openxmlformats.org/officeDocument/2006/customXml" ds:itemID="{5F3BE96B-2789-4646-9D08-9D7590CD63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035A76-6C11-4FA2-8D9F-70E7C600E177}"/>
</file>

<file path=customXml/itemProps3.xml><?xml version="1.0" encoding="utf-8"?>
<ds:datastoreItem xmlns:ds="http://schemas.openxmlformats.org/officeDocument/2006/customXml" ds:itemID="{8C29555C-8452-49D3-9B33-8C65248C3CBD}"/>
</file>

<file path=customXml/itemProps4.xml><?xml version="1.0" encoding="utf-8"?>
<ds:datastoreItem xmlns:ds="http://schemas.openxmlformats.org/officeDocument/2006/customXml" ds:itemID="{C25CA4DE-6B61-4DD6-BF82-AD961EEAA6A2}"/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0</TotalTime>
  <Pages>10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cp:keywords/>
  <dc:description/>
  <cp:lastModifiedBy>RODOLFO GONCALVES DA SILVA</cp:lastModifiedBy>
  <cp:revision>3</cp:revision>
  <cp:lastPrinted>2009-11-04T00:12:00Z</cp:lastPrinted>
  <dcterms:created xsi:type="dcterms:W3CDTF">2022-09-15T20:15:00Z</dcterms:created>
  <dcterms:modified xsi:type="dcterms:W3CDTF">2024-01-25T00:56:00Z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0x01010017888CC1D937CF409BE1CD3B17C33807</vt:lpwstr>
  </property>
</Properties>
</file>